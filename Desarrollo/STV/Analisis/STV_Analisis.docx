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15" w:rsidRDefault="00C6327D">
      <w:pPr>
        <w:rPr>
          <w:noProof/>
          <w:lang w:eastAsia="es-AR" w:bidi="ar-SA"/>
        </w:rPr>
      </w:pPr>
      <w:r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B43B1" wp14:editId="0630DDA8">
                <wp:simplePos x="0" y="0"/>
                <wp:positionH relativeFrom="column">
                  <wp:posOffset>-485775</wp:posOffset>
                </wp:positionH>
                <wp:positionV relativeFrom="paragraph">
                  <wp:posOffset>-501650</wp:posOffset>
                </wp:positionV>
                <wp:extent cx="1439545" cy="2105025"/>
                <wp:effectExtent l="0" t="0" r="825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105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D6DB" id="Rectangle 11" o:spid="_x0000_s1026" style="position:absolute;margin-left:-38.25pt;margin-top:-39.5pt;width:113.35pt;height:16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" fillcolor="#e9a155 [3205]" stroked="f" strokeweight="2pt"/>
            </w:pict>
          </mc:Fallback>
        </mc:AlternateContent>
      </w:r>
      <w:r w:rsidR="00924E55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A8D947E" wp14:editId="24869E69">
                <wp:simplePos x="0" y="0"/>
                <wp:positionH relativeFrom="column">
                  <wp:posOffset>920750</wp:posOffset>
                </wp:positionH>
                <wp:positionV relativeFrom="paragraph">
                  <wp:posOffset>-515620</wp:posOffset>
                </wp:positionV>
                <wp:extent cx="6188075" cy="9659620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9659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5F577" id="Rectangle 15" o:spid="_x0000_s1026" style="position:absolute;margin-left:72.5pt;margin-top:-40.6pt;width:487.25pt;height:760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" fillcolor="#c8b300 [3215]" stroked="f" strokeweight="2pt"/>
            </w:pict>
          </mc:Fallback>
        </mc:AlternateContent>
      </w:r>
      <w:r w:rsidR="00924E55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10517" wp14:editId="264D3240">
                <wp:simplePos x="0" y="0"/>
                <wp:positionH relativeFrom="column">
                  <wp:posOffset>-482600</wp:posOffset>
                </wp:positionH>
                <wp:positionV relativeFrom="paragraph">
                  <wp:posOffset>-1530350</wp:posOffset>
                </wp:positionV>
                <wp:extent cx="1414145" cy="1043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043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8D59" id="Rectangle 1" o:spid="_x0000_s1026" style="position:absolute;margin-left:-38pt;margin-top:-120.5pt;width:111.35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" fillcolor="#006a91 [3207]" stroked="f" strokeweight="2pt"/>
            </w:pict>
          </mc:Fallback>
        </mc:AlternateContent>
      </w:r>
      <w:r w:rsidR="00571859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7C2C4" wp14:editId="7587D535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4119880" cy="192341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1923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1255" id="Rectangle 13" o:spid="_x0000_s1026" style="position:absolute;margin-left:73.35pt;margin-top:-38.35pt;width:324.4pt;height:1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" fillcolor="#d9c759 [3209]" stroked="f" strokeweight="2pt"/>
            </w:pict>
          </mc:Fallback>
        </mc:AlternateContent>
      </w:r>
      <w:r w:rsidR="00571859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C9CCE" wp14:editId="49384C40">
                <wp:simplePos x="0" y="0"/>
                <wp:positionH relativeFrom="column">
                  <wp:posOffset>931545</wp:posOffset>
                </wp:positionH>
                <wp:positionV relativeFrom="paragraph">
                  <wp:posOffset>-1530350</wp:posOffset>
                </wp:positionV>
                <wp:extent cx="2279650" cy="1043940"/>
                <wp:effectExtent l="0" t="0" r="635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43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E5C7" id="Rectangle 6" o:spid="_x0000_s1026" style="position:absolute;margin-left:73.35pt;margin-top:-120.5pt;width:179.5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" fillcolor="#ffd66c [3204]" stroked="f" strokeweight="2pt"/>
            </w:pict>
          </mc:Fallback>
        </mc:AlternateContent>
      </w:r>
      <w:r w:rsidR="0027573B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E5113" wp14:editId="042934BA">
                <wp:simplePos x="0" y="0"/>
                <wp:positionH relativeFrom="column">
                  <wp:posOffset>3146425</wp:posOffset>
                </wp:positionH>
                <wp:positionV relativeFrom="paragraph">
                  <wp:posOffset>-1530350</wp:posOffset>
                </wp:positionV>
                <wp:extent cx="3971290" cy="10439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10439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318EA" id="Rectangle 7" o:spid="_x0000_s1026" style="position:absolute;margin-left:247.75pt;margin-top:-120.5pt;width:312.7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" fillcolor="#fdc705 [3206]" stroked="f" strokeweight="2pt"/>
            </w:pict>
          </mc:Fallback>
        </mc:AlternateContent>
      </w:r>
    </w:p>
    <w:bookmarkStart w:id="0" w:name="_Toc523747461"/>
    <w:p w:rsidR="00821F66" w:rsidRDefault="004850B9" w:rsidP="00821F66">
      <w:pPr>
        <w:pStyle w:val="Ttulo1"/>
      </w:pPr>
      <w:r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5067300</wp:posOffset>
                </wp:positionV>
                <wp:extent cx="2914650" cy="36480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64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27D" w:rsidRPr="00DD59EC" w:rsidRDefault="00C6327D">
                            <w:pPr>
                              <w:rPr>
                                <w:rFonts w:ascii="Calibri Light" w:hAnsi="Calibri Light" w:cs="Calibri Light"/>
                                <w:b/>
                                <w:color w:val="FFFFFF" w:themeColor="background1"/>
                                <w:sz w:val="32"/>
                                <w:u w:val="thick"/>
                              </w:rPr>
                            </w:pPr>
                            <w:r w:rsidRPr="00DD59EC">
                              <w:rPr>
                                <w:rFonts w:ascii="Calibri Light" w:hAnsi="Calibri Light" w:cs="Calibri Light"/>
                                <w:b/>
                                <w:color w:val="FFFFFF" w:themeColor="background1"/>
                                <w:sz w:val="32"/>
                                <w:u w:val="thick"/>
                              </w:rPr>
                              <w:t xml:space="preserve">INTEGRANTES </w:t>
                            </w:r>
                          </w:p>
                          <w:p w:rsidR="00DD59EC" w:rsidRPr="00DD59EC" w:rsidRDefault="004850B9" w:rsidP="004850B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</w:pPr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Rodriguez Dávila, Juan Jhair</w:t>
                            </w: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DD59EC" w:rsidRPr="00DD59EC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Armando</w:t>
                            </w:r>
                          </w:p>
                          <w:p w:rsidR="00C6327D" w:rsidRPr="00DD59EC" w:rsidRDefault="004850B9" w:rsidP="004850B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</w:pPr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Quiroz </w:t>
                            </w:r>
                            <w:proofErr w:type="spellStart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Guzman</w:t>
                            </w:r>
                            <w:proofErr w:type="spellEnd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Thalia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</w:p>
                          <w:p w:rsidR="004850B9" w:rsidRDefault="004850B9" w:rsidP="004850B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</w:pPr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Quino </w:t>
                            </w:r>
                            <w:proofErr w:type="spellStart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Crispin</w:t>
                            </w:r>
                            <w:proofErr w:type="spellEnd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, Alex Nelson</w:t>
                            </w:r>
                          </w:p>
                          <w:p w:rsidR="00DD59EC" w:rsidRPr="00DD59EC" w:rsidRDefault="004850B9" w:rsidP="004850B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</w:pPr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Rodas </w:t>
                            </w:r>
                            <w:proofErr w:type="spellStart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Pacco</w:t>
                            </w:r>
                            <w:proofErr w:type="spellEnd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Angelo</w:t>
                            </w:r>
                            <w:proofErr w:type="spellEnd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 Frederick</w:t>
                            </w:r>
                          </w:p>
                          <w:p w:rsidR="00C6327D" w:rsidRPr="00DD59EC" w:rsidRDefault="004850B9" w:rsidP="004850B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</w:pPr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 xml:space="preserve">Javier Quintana </w:t>
                            </w:r>
                            <w:proofErr w:type="spellStart"/>
                            <w:r w:rsidRPr="004850B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32"/>
                              </w:rPr>
                              <w:t>Taipe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304.5pt;margin-top:399pt;width:229.5pt;height:28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" filled="f" stroked="f" strokeweight=".5pt">
                <v:textbox>
                  <w:txbxContent>
                    <w:p w:rsidR="00C6327D" w:rsidRPr="00DD59EC" w:rsidRDefault="00C6327D">
                      <w:pPr>
                        <w:rPr>
                          <w:rFonts w:ascii="Calibri Light" w:hAnsi="Calibri Light" w:cs="Calibri Light"/>
                          <w:b/>
                          <w:color w:val="FFFFFF" w:themeColor="background1"/>
                          <w:sz w:val="32"/>
                          <w:u w:val="thick"/>
                        </w:rPr>
                      </w:pPr>
                      <w:r w:rsidRPr="00DD59EC">
                        <w:rPr>
                          <w:rFonts w:ascii="Calibri Light" w:hAnsi="Calibri Light" w:cs="Calibri Light"/>
                          <w:b/>
                          <w:color w:val="FFFFFF" w:themeColor="background1"/>
                          <w:sz w:val="32"/>
                          <w:u w:val="thick"/>
                        </w:rPr>
                        <w:t xml:space="preserve">INTEGRANTES </w:t>
                      </w:r>
                    </w:p>
                    <w:p w:rsidR="00DD59EC" w:rsidRPr="00DD59EC" w:rsidRDefault="004850B9" w:rsidP="004850B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</w:pPr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Rodriguez Dávila, Juan Jhair</w:t>
                      </w: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DD59EC" w:rsidRPr="00DD59EC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Armando</w:t>
                      </w:r>
                    </w:p>
                    <w:p w:rsidR="00C6327D" w:rsidRPr="00DD59EC" w:rsidRDefault="004850B9" w:rsidP="004850B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</w:pPr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Quiroz </w:t>
                      </w:r>
                      <w:proofErr w:type="spellStart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Guzman</w:t>
                      </w:r>
                      <w:proofErr w:type="spellEnd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, </w:t>
                      </w:r>
                      <w:proofErr w:type="spellStart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Thalia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 </w:t>
                      </w:r>
                    </w:p>
                    <w:p w:rsidR="004850B9" w:rsidRDefault="004850B9" w:rsidP="004850B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</w:pPr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Quino </w:t>
                      </w:r>
                      <w:proofErr w:type="spellStart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Crispin</w:t>
                      </w:r>
                      <w:proofErr w:type="spellEnd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, Alex Nelson</w:t>
                      </w:r>
                    </w:p>
                    <w:p w:rsidR="00DD59EC" w:rsidRPr="00DD59EC" w:rsidRDefault="004850B9" w:rsidP="004850B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</w:pPr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Rodas </w:t>
                      </w:r>
                      <w:proofErr w:type="spellStart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Pacco</w:t>
                      </w:r>
                      <w:proofErr w:type="spellEnd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, </w:t>
                      </w:r>
                      <w:proofErr w:type="spellStart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Angelo</w:t>
                      </w:r>
                      <w:proofErr w:type="spellEnd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 Frederick</w:t>
                      </w:r>
                    </w:p>
                    <w:p w:rsidR="00C6327D" w:rsidRPr="00DD59EC" w:rsidRDefault="004850B9" w:rsidP="004850B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</w:pPr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 xml:space="preserve">Javier Quintana </w:t>
                      </w:r>
                      <w:proofErr w:type="spellStart"/>
                      <w:r w:rsidRPr="004850B9">
                        <w:rPr>
                          <w:rFonts w:ascii="Calibri Light" w:hAnsi="Calibri Light" w:cs="Calibri Light"/>
                          <w:color w:val="FFFFFF" w:themeColor="background1"/>
                          <w:sz w:val="32"/>
                        </w:rPr>
                        <w:t>Taipe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59EC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56C022" wp14:editId="0915AB73">
                <wp:simplePos x="0" y="0"/>
                <wp:positionH relativeFrom="page">
                  <wp:align>left</wp:align>
                </wp:positionH>
                <wp:positionV relativeFrom="paragraph">
                  <wp:posOffset>1013226</wp:posOffset>
                </wp:positionV>
                <wp:extent cx="7481455" cy="22574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481455" cy="225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088B" w:rsidRPr="007A0E34" w:rsidRDefault="00821F66" w:rsidP="007A0E3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Baskerville Old Face" w:hAnsi="Baskerville Old Face" w:cs="Calibri Light"/>
                                <w:b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Baskerville Old Face" w:hAnsi="Baskerville Old Face" w:cs="Calibri Light"/>
                                <w:b/>
                                <w:color w:val="FFFFFF" w:themeColor="background1"/>
                                <w:sz w:val="90"/>
                                <w:szCs w:val="90"/>
                              </w:rPr>
                              <w:t>DOCUMENTO DE ANALISIS Y DISEÑO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6C022" id="Rectangle 3" o:spid="_x0000_s1027" style="position:absolute;margin-left:0;margin-top:79.8pt;width:589.1pt;height:177.75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" filled="f" stroked="f">
                <o:lock v:ext="edit" grouping="t"/>
                <v:textbox>
                  <w:txbxContent>
                    <w:p w:rsidR="00C0088B" w:rsidRPr="007A0E34" w:rsidRDefault="00821F66" w:rsidP="007A0E3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Baskerville Old Face" w:hAnsi="Baskerville Old Face" w:cs="Calibri Light"/>
                          <w:b/>
                          <w:color w:val="FFFFFF" w:themeColor="background1"/>
                          <w:sz w:val="90"/>
                          <w:szCs w:val="90"/>
                        </w:rPr>
                      </w:pPr>
                      <w:r>
                        <w:rPr>
                          <w:rFonts w:ascii="Baskerville Old Face" w:hAnsi="Baskerville Old Face" w:cs="Calibri Light"/>
                          <w:b/>
                          <w:color w:val="FFFFFF" w:themeColor="background1"/>
                          <w:sz w:val="90"/>
                          <w:szCs w:val="90"/>
                        </w:rPr>
                        <w:t>DOCUMENTO DE ANALISIS Y DISEÑO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D59EC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530052</wp:posOffset>
                </wp:positionV>
                <wp:extent cx="7564062" cy="2660072"/>
                <wp:effectExtent l="0" t="0" r="0" b="69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062" cy="26600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AA398" id="Rectángulo 23" o:spid="_x0000_s1026" style="position:absolute;margin-left:0;margin-top:41.75pt;width:595.6pt;height:209.4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" fillcolor="#fff6e1 [660]" stroked="f" strokeweight="2pt">
                <v:fill opacity="26214f"/>
                <w10:wrap anchorx="page"/>
              </v:rect>
            </w:pict>
          </mc:Fallback>
        </mc:AlternateContent>
      </w:r>
      <w:r w:rsidR="00924E55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EC459A0" wp14:editId="0DAF1CD4">
                <wp:simplePos x="0" y="0"/>
                <wp:positionH relativeFrom="column">
                  <wp:posOffset>-482600</wp:posOffset>
                </wp:positionH>
                <wp:positionV relativeFrom="paragraph">
                  <wp:posOffset>1249680</wp:posOffset>
                </wp:positionV>
                <wp:extent cx="1439545" cy="7615555"/>
                <wp:effectExtent l="0" t="0" r="8255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6155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39B8" id="Rectangle 12" o:spid="_x0000_s1026" style="position:absolute;margin-left:-38pt;margin-top:98.4pt;width:113.35pt;height:599.6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" fillcolor="#df7a10 [3208]" stroked="f" strokeweight="2pt"/>
            </w:pict>
          </mc:Fallback>
        </mc:AlternateContent>
      </w:r>
      <w:r w:rsidR="00571859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1B25B" wp14:editId="00540F86">
                <wp:simplePos x="0" y="0"/>
                <wp:positionH relativeFrom="column">
                  <wp:posOffset>931545</wp:posOffset>
                </wp:positionH>
                <wp:positionV relativeFrom="paragraph">
                  <wp:posOffset>1076325</wp:posOffset>
                </wp:positionV>
                <wp:extent cx="2210435" cy="34620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4620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4B27" id="Rectangle 14" o:spid="_x0000_s1026" style="position:absolute;margin-left:73.35pt;margin-top:84.75pt;width:174.05pt;height:27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" fillcolor="#d9c759 [3209]" stroked="f" strokeweight="2pt"/>
            </w:pict>
          </mc:Fallback>
        </mc:AlternateContent>
      </w:r>
      <w:r w:rsidR="002F37F8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43F94" wp14:editId="5667D793">
                <wp:simplePos x="0" y="0"/>
                <wp:positionH relativeFrom="column">
                  <wp:posOffset>812042</wp:posOffset>
                </wp:positionH>
                <wp:positionV relativeFrom="paragraph">
                  <wp:posOffset>8220075</wp:posOffset>
                </wp:positionV>
                <wp:extent cx="5732059" cy="52705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2059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40"/>
                                <w:szCs w:val="76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alias w:val="Fecha de publicación"/>
                              <w:tag w:val=""/>
                              <w:id w:val="-2858083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s-A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DFA" w:themeColor="accent1" w:themeTint="08"/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 w:rsidR="00C0088B" w:rsidRPr="00EB5D80" w:rsidRDefault="00E17846" w:rsidP="00C0088B">
                                <w:pPr>
                                  <w:pStyle w:val="NormalWeb"/>
                                  <w:spacing w:before="140" w:beforeAutospacing="0" w:after="0" w:afterAutospacing="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:lang w:val="es-AR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 w:rsidR="0031705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:lang w:val="es-AR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43F94" id="Rectangle 4" o:spid="_x0000_s1028" style="position:absolute;left:0;text-align:left;margin-left:63.95pt;margin-top:647.25pt;width:451.35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" filled="f" stroked="f">
                <o:lock v:ext="edit" grouping="t"/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40"/>
                          <w:szCs w:val="76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alias w:val="Fecha de publicación"/>
                        <w:tag w:val=""/>
                        <w:id w:val="148204759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es-AR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FFFDFA" w:themeColor="accent1" w:themeTint="08"/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sdtEndPr>
                      <w:sdtContent>
                        <w:p w:rsidR="00C0088B" w:rsidRPr="00EB5D80" w:rsidRDefault="00E17846" w:rsidP="00C0088B">
                          <w:pPr>
                            <w:pStyle w:val="NormalWeb"/>
                            <w:spacing w:before="140" w:beforeAutospacing="0" w:after="0" w:afterAutospacing="0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:lang w:val="es-AR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 w:rsidR="0031705E"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:lang w:val="es-AR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8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077231">
        <w:rPr>
          <w:noProof/>
          <w:lang w:val="es-AR"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5FD37" wp14:editId="0E900684">
                <wp:simplePos x="0" y="0"/>
                <wp:positionH relativeFrom="column">
                  <wp:posOffset>3664424</wp:posOffset>
                </wp:positionH>
                <wp:positionV relativeFrom="paragraph">
                  <wp:posOffset>4561196</wp:posOffset>
                </wp:positionV>
                <wp:extent cx="13648" cy="3657600"/>
                <wp:effectExtent l="0" t="0" r="2476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757F0" id="5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359.15pt" to="289.6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" strokecolor="white [3212]"/>
            </w:pict>
          </mc:Fallback>
        </mc:AlternateContent>
      </w:r>
      <w:bookmarkEnd w:id="0"/>
      <w:r w:rsidR="00697944">
        <w:br w:type="page"/>
      </w:r>
      <w:bookmarkStart w:id="1" w:name="_Toc523747232"/>
    </w:p>
    <w:p w:rsidR="00821F66" w:rsidRDefault="00821F66">
      <w:pPr>
        <w:pStyle w:val="TDC1"/>
        <w:tabs>
          <w:tab w:val="right" w:leader="dot" w:pos="10456"/>
        </w:tabs>
      </w:pPr>
      <w:r>
        <w:lastRenderedPageBreak/>
        <w:t>INDICE</w:t>
      </w:r>
    </w:p>
    <w:p w:rsidR="00821F66" w:rsidRPr="00821F66" w:rsidRDefault="00821F66" w:rsidP="00821F66"/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2" w:history="1">
        <w:r w:rsidRPr="0028458C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3" w:history="1">
        <w:r w:rsidRPr="0028458C">
          <w:rPr>
            <w:rStyle w:val="Hipervnculo"/>
            <w:noProof/>
          </w:rPr>
          <w:t>-Propósito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4" w:history="1">
        <w:r w:rsidRPr="0028458C">
          <w:rPr>
            <w:rStyle w:val="Hipervnculo"/>
            <w:noProof/>
          </w:rPr>
          <w:t>-Alcance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5" w:history="1">
        <w:r w:rsidRPr="0028458C">
          <w:rPr>
            <w:rStyle w:val="Hipervnculo"/>
            <w:noProof/>
          </w:rPr>
          <w:t>-Herramientas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6" w:history="1">
        <w:r w:rsidRPr="0028458C">
          <w:rPr>
            <w:rStyle w:val="Hipervnculo"/>
            <w:noProof/>
          </w:rPr>
          <w:t>Definición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7" w:history="1">
        <w:r w:rsidRPr="0028458C">
          <w:rPr>
            <w:rStyle w:val="Hipervnculo"/>
            <w:noProof/>
          </w:rPr>
          <w:t>-Propósito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8" w:history="1">
        <w:r w:rsidRPr="0028458C">
          <w:rPr>
            <w:rStyle w:val="Hipervnculo"/>
            <w:noProof/>
          </w:rPr>
          <w:t>-objetivos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69" w:history="1">
        <w:r w:rsidRPr="0028458C">
          <w:rPr>
            <w:rStyle w:val="Hipervnculo"/>
            <w:noProof/>
          </w:rPr>
          <w:t>-alcance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0" w:history="1">
        <w:r w:rsidRPr="0028458C">
          <w:rPr>
            <w:rStyle w:val="Hipervnculo"/>
            <w:noProof/>
          </w:rPr>
          <w:t>-usuarios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1" w:history="1">
        <w:r w:rsidRPr="0028458C">
          <w:rPr>
            <w:rStyle w:val="Hipervnculo"/>
            <w:noProof/>
          </w:rPr>
          <w:t>Procesos impactados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2" w:history="1">
        <w:r w:rsidRPr="0028458C">
          <w:rPr>
            <w:rStyle w:val="Hipervnculo"/>
            <w:noProof/>
          </w:rPr>
          <w:t>-proceso 1: Acceso (gestión) cuentas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3" w:history="1">
        <w:r w:rsidRPr="0028458C">
          <w:rPr>
            <w:rStyle w:val="Hipervnculo"/>
            <w:noProof/>
          </w:rPr>
          <w:t>-Ficha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4" w:history="1">
        <w:r w:rsidRPr="0028458C">
          <w:rPr>
            <w:rStyle w:val="Hipervnculo"/>
            <w:noProof/>
          </w:rPr>
          <w:t>-Diagrama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5" w:history="1">
        <w:r w:rsidRPr="0028458C">
          <w:rPr>
            <w:rStyle w:val="Hipervnculo"/>
            <w:noProof/>
          </w:rPr>
          <w:t>-Descripción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6" w:history="1">
        <w:r w:rsidRPr="0028458C">
          <w:rPr>
            <w:rStyle w:val="Hipervnculo"/>
            <w:noProof/>
          </w:rPr>
          <w:t>-proceso 2: Ventas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7" w:history="1">
        <w:r w:rsidRPr="0028458C">
          <w:rPr>
            <w:rStyle w:val="Hipervnculo"/>
            <w:noProof/>
          </w:rPr>
          <w:t>-Ficha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8" w:history="1">
        <w:r w:rsidRPr="0028458C">
          <w:rPr>
            <w:rStyle w:val="Hipervnculo"/>
            <w:noProof/>
          </w:rPr>
          <w:t>-Diagrama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79" w:history="1">
        <w:r w:rsidRPr="0028458C">
          <w:rPr>
            <w:rStyle w:val="Hipervnculo"/>
            <w:noProof/>
          </w:rPr>
          <w:t>-Descripción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0" w:history="1">
        <w:r w:rsidRPr="0028458C">
          <w:rPr>
            <w:rStyle w:val="Hipervnculo"/>
            <w:noProof/>
          </w:rPr>
          <w:t>Casos de uso del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1" w:history="1">
        <w:r w:rsidRPr="0028458C">
          <w:rPr>
            <w:rStyle w:val="Hipervnculo"/>
            <w:noProof/>
          </w:rPr>
          <w:t>-Diagrama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2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2" w:history="1">
        <w:r w:rsidRPr="0028458C">
          <w:rPr>
            <w:rStyle w:val="Hipervnculo"/>
            <w:noProof/>
          </w:rPr>
          <w:t>-Especificación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3" w:history="1">
        <w:r w:rsidRPr="0028458C">
          <w:rPr>
            <w:rStyle w:val="Hipervnculo"/>
            <w:noProof/>
          </w:rPr>
          <w:t>-CU_01: Gestión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4" w:history="1">
        <w:r w:rsidRPr="0028458C">
          <w:rPr>
            <w:rStyle w:val="Hipervnculo"/>
            <w:noProof/>
          </w:rPr>
          <w:t>-CU_02: Gestión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5" w:history="1">
        <w:r w:rsidRPr="0028458C">
          <w:rPr>
            <w:rStyle w:val="Hipervnculo"/>
            <w:noProof/>
          </w:rPr>
          <w:t>-CU_03: Gestión de películas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6" w:history="1">
        <w:r w:rsidRPr="0028458C">
          <w:rPr>
            <w:rStyle w:val="Hipervnculo"/>
            <w:noProof/>
          </w:rPr>
          <w:t>-CU_04: Gestión de 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7" w:history="1">
        <w:r w:rsidRPr="0028458C">
          <w:rPr>
            <w:rStyle w:val="Hipervnculo"/>
            <w:noProof/>
          </w:rPr>
          <w:t>-CU_05: Compra de 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3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8" w:history="1">
        <w:r w:rsidRPr="0028458C">
          <w:rPr>
            <w:rStyle w:val="Hipervnculo"/>
            <w:noProof/>
          </w:rPr>
          <w:t>-CU_06: Reportes de compra y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89" w:history="1">
        <w:r w:rsidRPr="0028458C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0" w:history="1">
        <w:r w:rsidRPr="0028458C">
          <w:rPr>
            <w:rStyle w:val="Hipervnculo"/>
            <w:noProof/>
          </w:rPr>
          <w:t>Trazabilidad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1" w:history="1">
        <w:r w:rsidRPr="0028458C">
          <w:rPr>
            <w:rStyle w:val="Hipervnculo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2" w:history="1">
        <w:r w:rsidRPr="0028458C">
          <w:rPr>
            <w:rStyle w:val="Hipervnculo"/>
            <w:noProof/>
          </w:rPr>
          <w:t>Diseño de la Arquitectura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3" w:history="1">
        <w:r w:rsidRPr="0028458C">
          <w:rPr>
            <w:rStyle w:val="Hipervnculo"/>
            <w:noProof/>
          </w:rPr>
          <w:t>Modelo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4" w:history="1">
        <w:r w:rsidRPr="0028458C">
          <w:rPr>
            <w:rStyle w:val="Hipervnculo"/>
            <w:noProof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5" w:history="1">
        <w:r w:rsidRPr="0028458C">
          <w:rPr>
            <w:rStyle w:val="Hipervnculo"/>
            <w:noProof/>
          </w:rPr>
          <w:t>Diagrama de estado o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>
      <w:pPr>
        <w:pStyle w:val="TDC1"/>
        <w:tabs>
          <w:tab w:val="right" w:leader="dot" w:pos="10456"/>
        </w:tabs>
        <w:rPr>
          <w:rFonts w:eastAsiaTheme="minorEastAsia"/>
          <w:noProof/>
          <w:lang w:eastAsia="es-PE" w:bidi="ar-SA"/>
        </w:rPr>
      </w:pPr>
      <w:hyperlink w:anchor="_Toc523747496" w:history="1">
        <w:r w:rsidRPr="0028458C">
          <w:rPr>
            <w:rStyle w:val="Hipervnculo"/>
            <w:noProof/>
          </w:rPr>
          <w:t>Diseño de prototipos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_Toc523747496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F66" w:rsidRDefault="00821F66" w:rsidP="00821F66">
      <w:pPr>
        <w:pStyle w:val="Ttulo1"/>
      </w:pPr>
      <w:r>
        <w:lastRenderedPageBreak/>
        <w:fldChar w:fldCharType="end"/>
      </w:r>
    </w:p>
    <w:p w:rsidR="00821F66" w:rsidRPr="00821F66" w:rsidRDefault="00821F66" w:rsidP="00821F66">
      <w:pPr>
        <w:pStyle w:val="Ttulo1"/>
        <w:rPr>
          <w:sz w:val="32"/>
        </w:rPr>
      </w:pPr>
      <w:bookmarkStart w:id="2" w:name="_Toc523747462"/>
      <w:r w:rsidRPr="00821F66">
        <w:rPr>
          <w:sz w:val="32"/>
        </w:rPr>
        <w:t>Introducción</w:t>
      </w:r>
      <w:bookmarkEnd w:id="1"/>
      <w:bookmarkEnd w:id="2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3" w:name="_Toc523747233"/>
      <w:bookmarkStart w:id="4" w:name="_Toc523747463"/>
      <w:r w:rsidRPr="00821F66">
        <w:rPr>
          <w:sz w:val="24"/>
        </w:rPr>
        <w:t>-Propósito del documento</w:t>
      </w:r>
      <w:bookmarkEnd w:id="3"/>
      <w:bookmarkEnd w:id="4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5" w:name="_Toc523747234"/>
      <w:bookmarkStart w:id="6" w:name="_Toc523747464"/>
      <w:r w:rsidRPr="00821F66">
        <w:rPr>
          <w:sz w:val="24"/>
        </w:rPr>
        <w:t>-Alcance del documento</w:t>
      </w:r>
      <w:bookmarkEnd w:id="5"/>
      <w:bookmarkEnd w:id="6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7" w:name="_Toc523747235"/>
      <w:bookmarkStart w:id="8" w:name="_Toc523747465"/>
      <w:r w:rsidRPr="00821F66">
        <w:rPr>
          <w:sz w:val="24"/>
        </w:rPr>
        <w:t>-Herramientas tecnológicas</w:t>
      </w:r>
      <w:bookmarkEnd w:id="7"/>
      <w:bookmarkEnd w:id="8"/>
    </w:p>
    <w:p w:rsidR="00821F66" w:rsidRPr="00821F66" w:rsidRDefault="00821F66" w:rsidP="00821F66">
      <w:pPr>
        <w:pStyle w:val="Ttulo1"/>
        <w:rPr>
          <w:sz w:val="32"/>
        </w:rPr>
      </w:pPr>
      <w:bookmarkStart w:id="9" w:name="_Toc523747236"/>
      <w:bookmarkStart w:id="10" w:name="_Toc523747466"/>
      <w:r w:rsidRPr="00821F66">
        <w:rPr>
          <w:sz w:val="32"/>
        </w:rPr>
        <w:t>Definición del proyecto</w:t>
      </w:r>
      <w:bookmarkEnd w:id="9"/>
      <w:bookmarkEnd w:id="10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11" w:name="_Toc523747237"/>
      <w:bookmarkStart w:id="12" w:name="_Toc523747467"/>
      <w:r w:rsidRPr="00821F66">
        <w:rPr>
          <w:sz w:val="24"/>
        </w:rPr>
        <w:t>-Propósito del proyecto</w:t>
      </w:r>
      <w:bookmarkEnd w:id="11"/>
      <w:bookmarkEnd w:id="12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13" w:name="_Toc523747238"/>
      <w:bookmarkStart w:id="14" w:name="_Toc523747468"/>
      <w:r w:rsidRPr="00821F66">
        <w:rPr>
          <w:sz w:val="24"/>
        </w:rPr>
        <w:t>-objetivos</w:t>
      </w:r>
      <w:bookmarkEnd w:id="13"/>
      <w:bookmarkEnd w:id="14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15" w:name="_Toc523747239"/>
      <w:bookmarkStart w:id="16" w:name="_Toc523747469"/>
      <w:r w:rsidRPr="00821F66">
        <w:rPr>
          <w:sz w:val="24"/>
        </w:rPr>
        <w:t>-alcance del proyecto</w:t>
      </w:r>
      <w:bookmarkEnd w:id="15"/>
      <w:bookmarkEnd w:id="16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17" w:name="_Toc523747240"/>
      <w:bookmarkStart w:id="18" w:name="_Toc523747470"/>
      <w:r w:rsidRPr="00821F66">
        <w:rPr>
          <w:sz w:val="24"/>
        </w:rPr>
        <w:t>-usuarios del sistema</w:t>
      </w:r>
      <w:bookmarkEnd w:id="17"/>
      <w:bookmarkEnd w:id="18"/>
    </w:p>
    <w:p w:rsidR="00821F66" w:rsidRPr="00821F66" w:rsidRDefault="00821F66" w:rsidP="00821F66">
      <w:pPr>
        <w:pStyle w:val="Ttulo1"/>
        <w:rPr>
          <w:sz w:val="32"/>
        </w:rPr>
      </w:pPr>
      <w:bookmarkStart w:id="19" w:name="_Toc523747241"/>
      <w:bookmarkStart w:id="20" w:name="_Toc523747471"/>
      <w:r w:rsidRPr="00821F66">
        <w:rPr>
          <w:sz w:val="32"/>
        </w:rPr>
        <w:t>Procesos impactados</w:t>
      </w:r>
      <w:bookmarkEnd w:id="19"/>
      <w:bookmarkEnd w:id="20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21" w:name="_Toc523747242"/>
      <w:bookmarkStart w:id="22" w:name="_Toc523747472"/>
      <w:r w:rsidRPr="00821F66">
        <w:rPr>
          <w:sz w:val="24"/>
        </w:rPr>
        <w:t>-proceso 1: Acceso (gestión) cuentas usuario</w:t>
      </w:r>
      <w:bookmarkEnd w:id="21"/>
      <w:bookmarkEnd w:id="22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23" w:name="_Toc523747243"/>
      <w:bookmarkStart w:id="24" w:name="_Toc523747473"/>
      <w:r w:rsidRPr="00821F66">
        <w:rPr>
          <w:sz w:val="22"/>
        </w:rPr>
        <w:t>-Ficha de proceso</w:t>
      </w:r>
      <w:bookmarkEnd w:id="23"/>
      <w:bookmarkEnd w:id="24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25" w:name="_Toc523747244"/>
      <w:bookmarkStart w:id="26" w:name="_Toc523747474"/>
      <w:r w:rsidRPr="00821F66">
        <w:rPr>
          <w:sz w:val="22"/>
        </w:rPr>
        <w:t>-Diagrama de proceso</w:t>
      </w:r>
      <w:bookmarkEnd w:id="25"/>
      <w:bookmarkEnd w:id="26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27" w:name="_Toc523747245"/>
      <w:bookmarkStart w:id="28" w:name="_Toc523747475"/>
      <w:r w:rsidRPr="00821F66">
        <w:rPr>
          <w:sz w:val="22"/>
        </w:rPr>
        <w:t>-Descripción de actividades</w:t>
      </w:r>
      <w:bookmarkEnd w:id="27"/>
      <w:bookmarkEnd w:id="28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29" w:name="_Toc523747246"/>
      <w:bookmarkStart w:id="30" w:name="_Toc523747476"/>
      <w:r w:rsidRPr="00821F66">
        <w:rPr>
          <w:sz w:val="24"/>
        </w:rPr>
        <w:t>-proceso 2: Ventas</w:t>
      </w:r>
      <w:bookmarkEnd w:id="29"/>
      <w:bookmarkEnd w:id="30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31" w:name="_Toc523747247"/>
      <w:bookmarkStart w:id="32" w:name="_Toc523747477"/>
      <w:r w:rsidRPr="00821F66">
        <w:rPr>
          <w:sz w:val="22"/>
        </w:rPr>
        <w:t>-Ficha de proceso</w:t>
      </w:r>
      <w:bookmarkEnd w:id="31"/>
      <w:bookmarkEnd w:id="32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33" w:name="_Toc523747248"/>
      <w:bookmarkStart w:id="34" w:name="_Toc523747478"/>
      <w:r w:rsidRPr="00821F66">
        <w:rPr>
          <w:sz w:val="22"/>
        </w:rPr>
        <w:t>-Diagrama de proceso</w:t>
      </w:r>
      <w:bookmarkEnd w:id="33"/>
      <w:bookmarkEnd w:id="34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35" w:name="_Toc523747249"/>
      <w:bookmarkStart w:id="36" w:name="_Toc523747479"/>
      <w:r w:rsidRPr="00821F66">
        <w:rPr>
          <w:sz w:val="22"/>
        </w:rPr>
        <w:t>-Descripción de actividades</w:t>
      </w:r>
      <w:bookmarkEnd w:id="35"/>
      <w:bookmarkEnd w:id="36"/>
    </w:p>
    <w:p w:rsidR="00821F66" w:rsidRPr="00821F66" w:rsidRDefault="00821F66" w:rsidP="00821F66">
      <w:pPr>
        <w:pStyle w:val="Ttulo1"/>
        <w:rPr>
          <w:sz w:val="32"/>
        </w:rPr>
      </w:pPr>
      <w:bookmarkStart w:id="37" w:name="_Toc523747250"/>
      <w:bookmarkStart w:id="38" w:name="_Toc523747480"/>
      <w:r w:rsidRPr="00821F66">
        <w:rPr>
          <w:sz w:val="32"/>
        </w:rPr>
        <w:t>Casos de uso del sistema:</w:t>
      </w:r>
      <w:bookmarkEnd w:id="37"/>
      <w:bookmarkEnd w:id="38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39" w:name="_Toc523747251"/>
      <w:bookmarkStart w:id="40" w:name="_Toc523747481"/>
      <w:r w:rsidRPr="00821F66">
        <w:rPr>
          <w:sz w:val="24"/>
        </w:rPr>
        <w:t>-Diagrama de casos de uso</w:t>
      </w:r>
      <w:bookmarkEnd w:id="39"/>
      <w:bookmarkEnd w:id="40"/>
    </w:p>
    <w:p w:rsidR="00821F66" w:rsidRPr="00821F66" w:rsidRDefault="00821F66" w:rsidP="00821F66">
      <w:pPr>
        <w:pStyle w:val="Ttulo2"/>
        <w:rPr>
          <w:sz w:val="24"/>
        </w:rPr>
      </w:pPr>
      <w:r w:rsidRPr="00821F66">
        <w:rPr>
          <w:sz w:val="24"/>
        </w:rPr>
        <w:tab/>
      </w:r>
      <w:bookmarkStart w:id="41" w:name="_Toc523747252"/>
      <w:bookmarkStart w:id="42" w:name="_Toc523747482"/>
      <w:r w:rsidRPr="00821F66">
        <w:rPr>
          <w:sz w:val="24"/>
        </w:rPr>
        <w:t>-Especificación de casos de uso</w:t>
      </w:r>
      <w:bookmarkEnd w:id="41"/>
      <w:bookmarkEnd w:id="42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43" w:name="_Toc523747253"/>
      <w:bookmarkStart w:id="44" w:name="_Toc523747483"/>
      <w:r w:rsidRPr="00821F66">
        <w:rPr>
          <w:sz w:val="22"/>
        </w:rPr>
        <w:t>-CU_01: Gestión de usuarios</w:t>
      </w:r>
      <w:bookmarkEnd w:id="43"/>
      <w:bookmarkEnd w:id="44"/>
      <w:r w:rsidRPr="00821F66">
        <w:rPr>
          <w:sz w:val="22"/>
        </w:rPr>
        <w:t xml:space="preserve"> </w:t>
      </w:r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45" w:name="_Toc523747254"/>
      <w:bookmarkStart w:id="46" w:name="_Toc523747484"/>
      <w:r w:rsidRPr="00821F66">
        <w:rPr>
          <w:sz w:val="22"/>
        </w:rPr>
        <w:t>-CU_02: Gestión de login</w:t>
      </w:r>
      <w:bookmarkEnd w:id="45"/>
      <w:bookmarkEnd w:id="46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47" w:name="_Toc523747255"/>
      <w:bookmarkStart w:id="48" w:name="_Toc523747485"/>
      <w:r w:rsidRPr="00821F66">
        <w:rPr>
          <w:sz w:val="22"/>
        </w:rPr>
        <w:t>-CU_03: Gestión de películas</w:t>
      </w:r>
      <w:bookmarkEnd w:id="47"/>
      <w:bookmarkEnd w:id="48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49" w:name="_Toc523747256"/>
      <w:bookmarkStart w:id="50" w:name="_Toc523747486"/>
      <w:r w:rsidRPr="00821F66">
        <w:rPr>
          <w:sz w:val="22"/>
        </w:rPr>
        <w:t>-CU_04: Gestión de entradas</w:t>
      </w:r>
      <w:bookmarkEnd w:id="49"/>
      <w:bookmarkEnd w:id="50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51" w:name="_Toc523747257"/>
      <w:bookmarkStart w:id="52" w:name="_Toc523747487"/>
      <w:r w:rsidRPr="00821F66">
        <w:rPr>
          <w:sz w:val="22"/>
        </w:rPr>
        <w:t>-CU_05: Compra de entradas</w:t>
      </w:r>
      <w:bookmarkEnd w:id="51"/>
      <w:bookmarkEnd w:id="52"/>
    </w:p>
    <w:p w:rsidR="00821F66" w:rsidRPr="00821F66" w:rsidRDefault="00821F66" w:rsidP="00821F66">
      <w:pPr>
        <w:pStyle w:val="Ttulo3"/>
        <w:rPr>
          <w:sz w:val="22"/>
        </w:rPr>
      </w:pPr>
      <w:r w:rsidRPr="00821F66">
        <w:rPr>
          <w:sz w:val="22"/>
        </w:rPr>
        <w:tab/>
      </w:r>
      <w:r w:rsidRPr="00821F66">
        <w:rPr>
          <w:sz w:val="22"/>
        </w:rPr>
        <w:tab/>
      </w:r>
      <w:bookmarkStart w:id="53" w:name="_Toc523747258"/>
      <w:bookmarkStart w:id="54" w:name="_Toc523747488"/>
      <w:r w:rsidRPr="00821F66">
        <w:rPr>
          <w:sz w:val="22"/>
        </w:rPr>
        <w:t>-CU_06: Reportes de compra y venta</w:t>
      </w:r>
      <w:bookmarkEnd w:id="53"/>
      <w:bookmarkEnd w:id="54"/>
    </w:p>
    <w:p w:rsidR="00C10DE6" w:rsidRDefault="00821F66" w:rsidP="00C10DE6">
      <w:pPr>
        <w:pStyle w:val="Ttulo1"/>
        <w:rPr>
          <w:sz w:val="32"/>
        </w:rPr>
      </w:pPr>
      <w:bookmarkStart w:id="55" w:name="_Toc523747259"/>
      <w:bookmarkStart w:id="56" w:name="_Toc523747489"/>
      <w:r w:rsidRPr="00821F66">
        <w:rPr>
          <w:sz w:val="32"/>
        </w:rPr>
        <w:lastRenderedPageBreak/>
        <w:t>Requerimientos Funcionales</w:t>
      </w:r>
      <w:bookmarkEnd w:id="55"/>
      <w:bookmarkEnd w:id="56"/>
    </w:p>
    <w:p w:rsidR="00C10DE6" w:rsidRPr="00C10DE6" w:rsidRDefault="00C10DE6" w:rsidP="00C10DE6"/>
    <w:p w:rsidR="00821F66" w:rsidRDefault="00821F66" w:rsidP="00821F66">
      <w:pPr>
        <w:pStyle w:val="Ttulo1"/>
        <w:rPr>
          <w:sz w:val="32"/>
        </w:rPr>
      </w:pPr>
      <w:bookmarkStart w:id="57" w:name="_Toc523747260"/>
      <w:bookmarkStart w:id="58" w:name="_Toc523747490"/>
      <w:r w:rsidRPr="00821F66">
        <w:rPr>
          <w:sz w:val="32"/>
        </w:rPr>
        <w:t>Trazabilidad de requerimientos</w:t>
      </w:r>
      <w:bookmarkEnd w:id="57"/>
      <w:bookmarkEnd w:id="58"/>
    </w:p>
    <w:p w:rsidR="00C10DE6" w:rsidRPr="00C10DE6" w:rsidRDefault="00C10DE6" w:rsidP="00C10DE6"/>
    <w:p w:rsidR="00821F66" w:rsidRDefault="00821F66" w:rsidP="00821F66">
      <w:pPr>
        <w:pStyle w:val="Ttulo1"/>
        <w:rPr>
          <w:sz w:val="32"/>
        </w:rPr>
      </w:pPr>
      <w:bookmarkStart w:id="59" w:name="_Toc523747261"/>
      <w:bookmarkStart w:id="60" w:name="_Toc523747491"/>
      <w:r w:rsidRPr="00821F66">
        <w:rPr>
          <w:sz w:val="32"/>
        </w:rPr>
        <w:t>Diagrama de contexto</w:t>
      </w:r>
      <w:bookmarkEnd w:id="59"/>
      <w:bookmarkEnd w:id="60"/>
      <w:r w:rsidRPr="00821F66">
        <w:rPr>
          <w:sz w:val="32"/>
        </w:rPr>
        <w:tab/>
      </w:r>
    </w:p>
    <w:p w:rsidR="00C10DE6" w:rsidRPr="00C10DE6" w:rsidRDefault="00C10DE6" w:rsidP="00C10DE6"/>
    <w:p w:rsidR="00821F66" w:rsidRDefault="00821F66" w:rsidP="00821F66">
      <w:pPr>
        <w:pStyle w:val="Ttulo1"/>
        <w:rPr>
          <w:sz w:val="32"/>
        </w:rPr>
      </w:pPr>
      <w:bookmarkStart w:id="61" w:name="_Toc523747262"/>
      <w:bookmarkStart w:id="62" w:name="_Toc523747492"/>
      <w:r w:rsidRPr="00821F66">
        <w:rPr>
          <w:sz w:val="32"/>
        </w:rPr>
        <w:t>Diseño de la Arquitectura del sistema</w:t>
      </w:r>
      <w:bookmarkEnd w:id="61"/>
      <w:bookmarkEnd w:id="62"/>
    </w:p>
    <w:p w:rsidR="00C10DE6" w:rsidRPr="00C10DE6" w:rsidRDefault="00C10DE6" w:rsidP="00C10DE6"/>
    <w:p w:rsidR="00821F66" w:rsidRDefault="00821F66" w:rsidP="00821F66">
      <w:pPr>
        <w:pStyle w:val="Ttulo1"/>
        <w:rPr>
          <w:sz w:val="32"/>
        </w:rPr>
      </w:pPr>
      <w:bookmarkStart w:id="63" w:name="_Toc523747263"/>
      <w:bookmarkStart w:id="64" w:name="_Toc523747493"/>
      <w:r w:rsidRPr="00821F66">
        <w:rPr>
          <w:sz w:val="32"/>
        </w:rPr>
        <w:t>Modelo de clases</w:t>
      </w:r>
      <w:bookmarkEnd w:id="63"/>
      <w:bookmarkEnd w:id="64"/>
    </w:p>
    <w:p w:rsidR="00C10DE6" w:rsidRPr="00C10DE6" w:rsidRDefault="00C10DE6" w:rsidP="00C10DE6"/>
    <w:p w:rsidR="00821F66" w:rsidRDefault="00821F66" w:rsidP="00821F66">
      <w:pPr>
        <w:pStyle w:val="Ttulo1"/>
        <w:rPr>
          <w:sz w:val="32"/>
        </w:rPr>
      </w:pPr>
      <w:bookmarkStart w:id="65" w:name="_Toc523747264"/>
      <w:bookmarkStart w:id="66" w:name="_Toc523747494"/>
      <w:r w:rsidRPr="00821F66">
        <w:rPr>
          <w:sz w:val="32"/>
        </w:rPr>
        <w:t>Diagrama de secuencia</w:t>
      </w:r>
      <w:bookmarkEnd w:id="65"/>
      <w:bookmarkEnd w:id="66"/>
    </w:p>
    <w:p w:rsidR="00C10DE6" w:rsidRPr="00C10DE6" w:rsidRDefault="00C10DE6" w:rsidP="00C10DE6"/>
    <w:p w:rsidR="00821F66" w:rsidRDefault="00821F66" w:rsidP="00821F66">
      <w:pPr>
        <w:pStyle w:val="Ttulo1"/>
        <w:rPr>
          <w:sz w:val="32"/>
        </w:rPr>
      </w:pPr>
      <w:bookmarkStart w:id="67" w:name="_Toc523747265"/>
      <w:bookmarkStart w:id="68" w:name="_Toc523747495"/>
      <w:r w:rsidRPr="00821F66">
        <w:rPr>
          <w:sz w:val="32"/>
        </w:rPr>
        <w:t>Diagrama de estado o actividades</w:t>
      </w:r>
      <w:bookmarkEnd w:id="67"/>
      <w:bookmarkEnd w:id="68"/>
    </w:p>
    <w:p w:rsidR="00C10DE6" w:rsidRPr="00C10DE6" w:rsidRDefault="00C10DE6" w:rsidP="00C10DE6">
      <w:bookmarkStart w:id="69" w:name="_GoBack"/>
      <w:bookmarkEnd w:id="69"/>
    </w:p>
    <w:p w:rsidR="00821F66" w:rsidRPr="00821F66" w:rsidRDefault="00821F66" w:rsidP="00821F66">
      <w:pPr>
        <w:pStyle w:val="Ttulo1"/>
        <w:rPr>
          <w:sz w:val="32"/>
        </w:rPr>
      </w:pPr>
      <w:bookmarkStart w:id="70" w:name="_Toc523747266"/>
      <w:bookmarkStart w:id="71" w:name="_Toc523747496"/>
      <w:r w:rsidRPr="00821F66">
        <w:rPr>
          <w:sz w:val="32"/>
        </w:rPr>
        <w:t>Diseño de prototipos</w:t>
      </w:r>
      <w:bookmarkEnd w:id="70"/>
      <w:bookmarkEnd w:id="71"/>
    </w:p>
    <w:p w:rsidR="00821F66" w:rsidRPr="00821F66" w:rsidRDefault="00821F66" w:rsidP="00821F66">
      <w:pPr>
        <w:rPr>
          <w:sz w:val="20"/>
        </w:rPr>
      </w:pPr>
    </w:p>
    <w:p w:rsidR="00821F66" w:rsidRPr="00821F66" w:rsidRDefault="00821F66" w:rsidP="00821F66">
      <w:pPr>
        <w:rPr>
          <w:sz w:val="20"/>
        </w:rPr>
      </w:pPr>
    </w:p>
    <w:p w:rsidR="007A0E34" w:rsidRPr="00821F66" w:rsidRDefault="007A0E34" w:rsidP="00821F66">
      <w:pPr>
        <w:rPr>
          <w:sz w:val="20"/>
        </w:rPr>
      </w:pPr>
    </w:p>
    <w:sectPr w:rsidR="007A0E34" w:rsidRPr="00821F66" w:rsidSect="002F37F8">
      <w:headerReference w:type="default" r:id="rId9"/>
      <w:footerReference w:type="default" r:id="rId10"/>
      <w:footerReference w:type="first" r:id="rId11"/>
      <w:pgSz w:w="11906" w:h="16838" w:code="9"/>
      <w:pgMar w:top="2410" w:right="720" w:bottom="1276" w:left="720" w:header="568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6DA" w:rsidRDefault="00A116DA" w:rsidP="0098689D">
      <w:pPr>
        <w:spacing w:after="0" w:line="240" w:lineRule="auto"/>
      </w:pPr>
      <w:r>
        <w:separator/>
      </w:r>
    </w:p>
  </w:endnote>
  <w:endnote w:type="continuationSeparator" w:id="0">
    <w:p w:rsidR="00A116DA" w:rsidRDefault="00A116DA" w:rsidP="009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6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6"/>
      <w:gridCol w:w="9080"/>
    </w:tblGrid>
    <w:tr w:rsidR="007D2014" w:rsidTr="002F37F8">
      <w:trPr>
        <w:trHeight w:val="716"/>
      </w:trPr>
      <w:tc>
        <w:tcPr>
          <w:tcW w:w="1526" w:type="dxa"/>
          <w:shd w:val="clear" w:color="auto" w:fill="auto"/>
        </w:tcPr>
        <w:sdt>
          <w:sdtPr>
            <w:rPr>
              <w:b/>
              <w:color w:val="006A91" w:themeColor="accent4"/>
            </w:rPr>
            <w:alias w:val="Fecha de publicación"/>
            <w:tag w:val=""/>
            <w:id w:val="-583455222"/>
            <w:dataBinding w:prefixMappings="xmlns:ns0='http://schemas.microsoft.com/office/2006/coverPageProps' " w:xpath="/ns0:CoverPageProperties[1]/ns0:PublishDate[1]" w:storeItemID="{55AF091B-3C7A-41E3-B477-F2FDAA23CFDA}"/>
            <w:date w:fullDate="2018-01-01T00:00:00Z">
              <w:dateFormat w:val="yyyy"/>
              <w:lid w:val="es-AR"/>
              <w:storeMappedDataAs w:val="dateTime"/>
              <w:calendar w:val="gregorian"/>
            </w:date>
          </w:sdtPr>
          <w:sdtEndPr/>
          <w:sdtContent>
            <w:p w:rsidR="007D2014" w:rsidRPr="00BA04D2" w:rsidRDefault="0031705E" w:rsidP="00C81BC4">
              <w:pPr>
                <w:pStyle w:val="Encabezado"/>
                <w:spacing w:before="120" w:after="120"/>
                <w:rPr>
                  <w:b/>
                  <w:sz w:val="24"/>
                </w:rPr>
              </w:pPr>
              <w:r>
                <w:rPr>
                  <w:b/>
                  <w:color w:val="006A91" w:themeColor="accent4"/>
                  <w:lang w:val="es-AR"/>
                </w:rPr>
                <w:t>2018</w:t>
              </w:r>
            </w:p>
          </w:sdtContent>
        </w:sdt>
      </w:tc>
      <w:tc>
        <w:tcPr>
          <w:tcW w:w="9080" w:type="dxa"/>
          <w:shd w:val="clear" w:color="auto" w:fill="auto"/>
        </w:tcPr>
        <w:p w:rsidR="007D2014" w:rsidRPr="00BA04D2" w:rsidRDefault="007D2014" w:rsidP="00EB2B5E">
          <w:pPr>
            <w:pStyle w:val="Encabezado"/>
            <w:spacing w:before="120" w:after="120"/>
            <w:rPr>
              <w:b/>
              <w:sz w:val="24"/>
            </w:rPr>
          </w:pPr>
        </w:p>
      </w:tc>
    </w:tr>
  </w:tbl>
  <w:p w:rsidR="00BA04D2" w:rsidRPr="00EB5D80" w:rsidRDefault="004056C9" w:rsidP="007D2014">
    <w:pPr>
      <w:rPr>
        <w:sz w:val="2"/>
      </w:rPr>
    </w:pPr>
    <w:r w:rsidRPr="002F37F8">
      <w:rPr>
        <w:noProof/>
        <w:sz w:val="20"/>
        <w:lang w:val="es-AR"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CD615" wp14:editId="21BDDA05">
              <wp:simplePos x="0" y="0"/>
              <wp:positionH relativeFrom="column">
                <wp:posOffset>3295650</wp:posOffset>
              </wp:positionH>
              <wp:positionV relativeFrom="paragraph">
                <wp:posOffset>-432748</wp:posOffset>
              </wp:positionV>
              <wp:extent cx="0" cy="327547"/>
              <wp:effectExtent l="0" t="0" r="19050" b="15875"/>
              <wp:wrapNone/>
              <wp:docPr id="16" name="1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754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945D4D" id="1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-34.05pt" to="259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" strokecolor="white [3212]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014" w:rsidRDefault="007D2014">
    <w:pPr>
      <w:pStyle w:val="Piedepgina"/>
      <w:rPr>
        <w:lang w:val="es-AR"/>
      </w:rPr>
    </w:pPr>
  </w:p>
  <w:p w:rsidR="007D2014" w:rsidRDefault="007D2014">
    <w:pPr>
      <w:pStyle w:val="Piedepgina"/>
      <w:rPr>
        <w:lang w:val="es-AR"/>
      </w:rPr>
    </w:pPr>
  </w:p>
  <w:p w:rsidR="007D2014" w:rsidRPr="007D2014" w:rsidRDefault="007D2014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6DA" w:rsidRDefault="00A116DA" w:rsidP="0098689D">
      <w:pPr>
        <w:spacing w:after="0" w:line="240" w:lineRule="auto"/>
      </w:pPr>
      <w:r>
        <w:separator/>
      </w:r>
    </w:p>
  </w:footnote>
  <w:footnote w:type="continuationSeparator" w:id="0">
    <w:p w:rsidR="00A116DA" w:rsidRDefault="00A116DA" w:rsidP="009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7"/>
      <w:gridCol w:w="1829"/>
    </w:tblGrid>
    <w:tr w:rsidR="00BA04D2" w:rsidTr="0070136F">
      <w:trPr>
        <w:trHeight w:val="522"/>
      </w:trPr>
      <w:tc>
        <w:tcPr>
          <w:tcW w:w="8755" w:type="dxa"/>
          <w:shd w:val="clear" w:color="auto" w:fill="FFFFFF" w:themeFill="background1"/>
          <w:vAlign w:val="center"/>
        </w:tcPr>
        <w:sdt>
          <w:sdtPr>
            <w:rPr>
              <w:b/>
              <w:color w:val="006A91" w:themeColor="accent4"/>
              <w:sz w:val="28"/>
              <w14:reflection w14:blurRad="6350" w14:stA="50000" w14:stPos="0" w14:endA="300" w14:endPos="50000" w14:dist="60007" w14:dir="5400000" w14:fadeDir="5400000" w14:sx="100000" w14:sy="-100000" w14:kx="0" w14:ky="0" w14:algn="bl"/>
            </w:rPr>
            <w:alias w:val="Título"/>
            <w:tag w:val=""/>
            <w:id w:val="-9625088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A04D2" w:rsidRPr="007A0E34" w:rsidRDefault="004850B9" w:rsidP="008857CA">
              <w:pPr>
                <w:pStyle w:val="Encabezado"/>
                <w:spacing w:before="120" w:after="120"/>
                <w:rPr>
                  <w:b/>
                  <w:sz w:val="28"/>
                </w:rPr>
              </w:pPr>
              <w:r>
                <w:rPr>
                  <w:b/>
                  <w:color w:val="006A91" w:themeColor="accent4"/>
                  <w:sz w:val="28"/>
                  <w14:reflection w14:blurRad="6350" w14:stA="50000" w14:stPos="0" w14:endA="300" w14:endPos="50000" w14:dist="60007" w14:dir="5400000" w14:fadeDir="5400000" w14:sx="100000" w14:sy="-100000" w14:kx="0" w14:ky="0" w14:algn="bl"/>
                </w:rPr>
                <w:t>Sistema de taquilla virtual</w:t>
              </w:r>
            </w:p>
          </w:sdtContent>
        </w:sdt>
      </w:tc>
      <w:tc>
        <w:tcPr>
          <w:tcW w:w="1851" w:type="dxa"/>
          <w:shd w:val="clear" w:color="auto" w:fill="auto"/>
          <w:vAlign w:val="center"/>
        </w:tcPr>
        <w:p w:rsidR="0070136F" w:rsidRDefault="0070136F" w:rsidP="00E81675">
          <w:pPr>
            <w:pStyle w:val="Encabezado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noProof/>
              <w:sz w:val="24"/>
              <w:lang w:val="es-AR" w:eastAsia="zh-CN" w:bidi="ar-SA"/>
            </w:rPr>
            <w:drawing>
              <wp:anchor distT="0" distB="0" distL="114300" distR="114300" simplePos="0" relativeHeight="251658240" behindDoc="1" locked="0" layoutInCell="1" allowOverlap="1" wp14:anchorId="15647928" wp14:editId="4A88B159">
                <wp:simplePos x="0" y="0"/>
                <wp:positionH relativeFrom="column">
                  <wp:posOffset>51435</wp:posOffset>
                </wp:positionH>
                <wp:positionV relativeFrom="paragraph">
                  <wp:posOffset>74930</wp:posOffset>
                </wp:positionV>
                <wp:extent cx="929640" cy="991870"/>
                <wp:effectExtent l="0" t="0" r="3810" b="0"/>
                <wp:wrapNone/>
                <wp:docPr id="9" name="Imagen 9" descr="G:\7. Valor Creativo\2. Plantillas - Valor Creativo\plantilla 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7. Valor Creativo\2. Plantillas - Valor Creativo\plantilla 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92964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D2014" w:rsidRPr="0070136F" w:rsidRDefault="007D2014" w:rsidP="007D2014">
          <w:pPr>
            <w:pStyle w:val="Encabezado"/>
            <w:spacing w:before="120" w:after="120"/>
            <w:jc w:val="center"/>
            <w:rPr>
              <w:b/>
              <w:sz w:val="44"/>
            </w:rPr>
          </w:pP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begin"/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instrText>PAGE   \* MERGEFORMAT</w:instrTex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separate"/>
          </w:r>
          <w:r w:rsidR="00CB3A65">
            <w:rPr>
              <w:noProof/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2</w: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end"/>
          </w:r>
        </w:p>
        <w:p w:rsidR="0070136F" w:rsidRPr="00E81675" w:rsidRDefault="0070136F" w:rsidP="007D2014">
          <w:pPr>
            <w:pStyle w:val="Encabezado"/>
            <w:spacing w:before="120" w:after="120"/>
            <w:jc w:val="center"/>
            <w:rPr>
              <w:b/>
              <w:sz w:val="24"/>
            </w:rPr>
          </w:pPr>
        </w:p>
      </w:tc>
    </w:tr>
  </w:tbl>
  <w:p w:rsidR="00BA04D2" w:rsidRPr="0070136F" w:rsidRDefault="007D2014">
    <w:pPr>
      <w:pStyle w:val="Encabezado"/>
      <w:rPr>
        <w:b/>
        <w:sz w:val="2"/>
      </w:rPr>
    </w:pPr>
    <w:r>
      <w:rPr>
        <w:noProof/>
        <w:lang w:val="es-AR" w:eastAsia="zh-CN" w:bidi="ar-SA"/>
      </w:rPr>
      <w:drawing>
        <wp:anchor distT="0" distB="0" distL="114300" distR="114300" simplePos="0" relativeHeight="251662336" behindDoc="1" locked="0" layoutInCell="1" allowOverlap="1" wp14:anchorId="7908778C" wp14:editId="54DF3C5B">
          <wp:simplePos x="0" y="0"/>
          <wp:positionH relativeFrom="column">
            <wp:posOffset>-442206</wp:posOffset>
          </wp:positionH>
          <wp:positionV relativeFrom="paragraph">
            <wp:posOffset>-1456823</wp:posOffset>
          </wp:positionV>
          <wp:extent cx="7533564" cy="10724828"/>
          <wp:effectExtent l="0" t="0" r="0" b="635"/>
          <wp:wrapNone/>
          <wp:docPr id="24" name="Imagen 24" descr="G:\7. Valor Creativo\2. Plantillas - Valor Creativo\plantilla 10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G:\7. Valor Creativo\2. Plantillas - Valor Creativo\plantilla 10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564" cy="10724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05C"/>
    <w:multiLevelType w:val="multilevel"/>
    <w:tmpl w:val="DBC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3B66"/>
    <w:multiLevelType w:val="hybridMultilevel"/>
    <w:tmpl w:val="51827906"/>
    <w:lvl w:ilvl="0" w:tplc="22825546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D786B6B"/>
    <w:multiLevelType w:val="hybridMultilevel"/>
    <w:tmpl w:val="03EA7AA0"/>
    <w:lvl w:ilvl="0" w:tplc="FC30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41A17"/>
    <w:multiLevelType w:val="multilevel"/>
    <w:tmpl w:val="142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F26E7"/>
    <w:multiLevelType w:val="hybridMultilevel"/>
    <w:tmpl w:val="71BCA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1485"/>
    <w:multiLevelType w:val="hybridMultilevel"/>
    <w:tmpl w:val="C0E2507A"/>
    <w:lvl w:ilvl="0" w:tplc="E5244D00">
      <w:numFmt w:val="bullet"/>
      <w:lvlText w:val="•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32D2"/>
    <w:multiLevelType w:val="hybridMultilevel"/>
    <w:tmpl w:val="6A825CD8"/>
    <w:lvl w:ilvl="0" w:tplc="0C0A000F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73" w:hanging="360"/>
      </w:pPr>
    </w:lvl>
    <w:lvl w:ilvl="2" w:tplc="0C0A001B" w:tentative="1">
      <w:start w:val="1"/>
      <w:numFmt w:val="lowerRoman"/>
      <w:lvlText w:val="%3."/>
      <w:lvlJc w:val="right"/>
      <w:pPr>
        <w:ind w:left="2093" w:hanging="180"/>
      </w:pPr>
    </w:lvl>
    <w:lvl w:ilvl="3" w:tplc="0C0A000F" w:tentative="1">
      <w:start w:val="1"/>
      <w:numFmt w:val="decimal"/>
      <w:lvlText w:val="%4."/>
      <w:lvlJc w:val="left"/>
      <w:pPr>
        <w:ind w:left="2813" w:hanging="360"/>
      </w:pPr>
    </w:lvl>
    <w:lvl w:ilvl="4" w:tplc="0C0A0019" w:tentative="1">
      <w:start w:val="1"/>
      <w:numFmt w:val="lowerLetter"/>
      <w:lvlText w:val="%5."/>
      <w:lvlJc w:val="left"/>
      <w:pPr>
        <w:ind w:left="3533" w:hanging="360"/>
      </w:pPr>
    </w:lvl>
    <w:lvl w:ilvl="5" w:tplc="0C0A001B" w:tentative="1">
      <w:start w:val="1"/>
      <w:numFmt w:val="lowerRoman"/>
      <w:lvlText w:val="%6."/>
      <w:lvlJc w:val="right"/>
      <w:pPr>
        <w:ind w:left="4253" w:hanging="180"/>
      </w:pPr>
    </w:lvl>
    <w:lvl w:ilvl="6" w:tplc="0C0A000F" w:tentative="1">
      <w:start w:val="1"/>
      <w:numFmt w:val="decimal"/>
      <w:lvlText w:val="%7."/>
      <w:lvlJc w:val="left"/>
      <w:pPr>
        <w:ind w:left="4973" w:hanging="360"/>
      </w:pPr>
    </w:lvl>
    <w:lvl w:ilvl="7" w:tplc="0C0A0019" w:tentative="1">
      <w:start w:val="1"/>
      <w:numFmt w:val="lowerLetter"/>
      <w:lvlText w:val="%8."/>
      <w:lvlJc w:val="left"/>
      <w:pPr>
        <w:ind w:left="5693" w:hanging="360"/>
      </w:pPr>
    </w:lvl>
    <w:lvl w:ilvl="8" w:tplc="0C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7" w15:restartNumberingAfterBreak="0">
    <w:nsid w:val="20BF6830"/>
    <w:multiLevelType w:val="hybridMultilevel"/>
    <w:tmpl w:val="7CFE898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C362F3"/>
    <w:multiLevelType w:val="hybridMultilevel"/>
    <w:tmpl w:val="ABCC21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C649F"/>
    <w:multiLevelType w:val="hybridMultilevel"/>
    <w:tmpl w:val="E1643A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67707"/>
    <w:multiLevelType w:val="hybridMultilevel"/>
    <w:tmpl w:val="396EC132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6A71338"/>
    <w:multiLevelType w:val="hybridMultilevel"/>
    <w:tmpl w:val="1492A06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B72A8B"/>
    <w:multiLevelType w:val="multilevel"/>
    <w:tmpl w:val="142A0D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C8B300" w:themeColor="text2"/>
        <w:u w:val="none"/>
      </w:rPr>
    </w:lvl>
    <w:lvl w:ilvl="1">
      <w:start w:val="8"/>
      <w:numFmt w:val="decimal"/>
      <w:lvlText w:val="%1.%2."/>
      <w:lvlJc w:val="left"/>
      <w:pPr>
        <w:ind w:left="1260" w:hanging="720"/>
      </w:pPr>
      <w:rPr>
        <w:rFonts w:hint="default"/>
        <w:color w:val="C8B300" w:themeColor="text2"/>
        <w:u w:val="none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color w:val="C8B300" w:themeColor="text2"/>
        <w:u w:val="none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  <w:color w:val="C8B300" w:themeColor="text2"/>
        <w:u w:val="none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color w:val="C8B300" w:themeColor="text2"/>
        <w:u w:val="none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color w:val="C8B300" w:themeColor="text2"/>
        <w:u w:val="none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  <w:color w:val="C8B300" w:themeColor="text2"/>
        <w:u w:val="none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color w:val="C8B300" w:themeColor="text2"/>
        <w:u w:val="none"/>
      </w:rPr>
    </w:lvl>
  </w:abstractNum>
  <w:abstractNum w:abstractNumId="13" w15:restartNumberingAfterBreak="0">
    <w:nsid w:val="32576B8A"/>
    <w:multiLevelType w:val="hybridMultilevel"/>
    <w:tmpl w:val="D80E47C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46B3D63"/>
    <w:multiLevelType w:val="multilevel"/>
    <w:tmpl w:val="69C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538AD"/>
    <w:multiLevelType w:val="hybridMultilevel"/>
    <w:tmpl w:val="47588784"/>
    <w:lvl w:ilvl="0" w:tplc="39DE5F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835A6"/>
    <w:multiLevelType w:val="hybridMultilevel"/>
    <w:tmpl w:val="CBE0F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04101"/>
    <w:multiLevelType w:val="hybridMultilevel"/>
    <w:tmpl w:val="7EE0E77C"/>
    <w:lvl w:ilvl="0" w:tplc="14F66D8E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color w:val="00B05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4266B"/>
    <w:multiLevelType w:val="hybridMultilevel"/>
    <w:tmpl w:val="3F96C1F4"/>
    <w:lvl w:ilvl="0" w:tplc="E2BA8A4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F2489F"/>
    <w:multiLevelType w:val="hybridMultilevel"/>
    <w:tmpl w:val="95462CBC"/>
    <w:lvl w:ilvl="0" w:tplc="E2BA8A4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CFA7160"/>
    <w:multiLevelType w:val="hybridMultilevel"/>
    <w:tmpl w:val="5C06D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A3A62"/>
    <w:multiLevelType w:val="hybridMultilevel"/>
    <w:tmpl w:val="11B6BEAE"/>
    <w:lvl w:ilvl="0" w:tplc="280A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434F77C7"/>
    <w:multiLevelType w:val="multilevel"/>
    <w:tmpl w:val="E0B8881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4413161"/>
    <w:multiLevelType w:val="hybridMultilevel"/>
    <w:tmpl w:val="3E54AC4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A0F10"/>
    <w:multiLevelType w:val="multilevel"/>
    <w:tmpl w:val="43581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6F1290"/>
    <w:multiLevelType w:val="hybridMultilevel"/>
    <w:tmpl w:val="C2D26BC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74827"/>
    <w:multiLevelType w:val="hybridMultilevel"/>
    <w:tmpl w:val="21A666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5487E"/>
    <w:multiLevelType w:val="hybridMultilevel"/>
    <w:tmpl w:val="9AC64932"/>
    <w:lvl w:ilvl="0" w:tplc="BCD820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D66C" w:themeColor="accen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8320A"/>
    <w:multiLevelType w:val="hybridMultilevel"/>
    <w:tmpl w:val="E4AACA2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D79E6"/>
    <w:multiLevelType w:val="hybridMultilevel"/>
    <w:tmpl w:val="2ECA6508"/>
    <w:lvl w:ilvl="0" w:tplc="BCD8209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color w:val="FFD66C" w:themeColor="accent1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953C8A"/>
    <w:multiLevelType w:val="hybridMultilevel"/>
    <w:tmpl w:val="5F9C3A9E"/>
    <w:lvl w:ilvl="0" w:tplc="E2BA8A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A527A9"/>
    <w:multiLevelType w:val="hybridMultilevel"/>
    <w:tmpl w:val="5D027E6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2AC36FC"/>
    <w:multiLevelType w:val="multilevel"/>
    <w:tmpl w:val="96CC9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2FD40B0"/>
    <w:multiLevelType w:val="multilevel"/>
    <w:tmpl w:val="A4A4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54E0B"/>
    <w:multiLevelType w:val="hybridMultilevel"/>
    <w:tmpl w:val="A3823DA0"/>
    <w:lvl w:ilvl="0" w:tplc="E2BA8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203D5"/>
    <w:multiLevelType w:val="hybridMultilevel"/>
    <w:tmpl w:val="53043748"/>
    <w:lvl w:ilvl="0" w:tplc="E5244D00">
      <w:numFmt w:val="bullet"/>
      <w:lvlText w:val="•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268A0"/>
    <w:multiLevelType w:val="hybridMultilevel"/>
    <w:tmpl w:val="088434BE"/>
    <w:lvl w:ilvl="0" w:tplc="E5244D00">
      <w:numFmt w:val="bullet"/>
      <w:lvlText w:val="•"/>
      <w:lvlJc w:val="left"/>
      <w:pPr>
        <w:ind w:left="1425" w:hanging="360"/>
      </w:pPr>
      <w:rPr>
        <w:rFonts w:ascii="Arial" w:eastAsiaTheme="maj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6A01658C"/>
    <w:multiLevelType w:val="hybridMultilevel"/>
    <w:tmpl w:val="01CE85A0"/>
    <w:lvl w:ilvl="0" w:tplc="E5244D00">
      <w:numFmt w:val="bullet"/>
      <w:lvlText w:val="•"/>
      <w:lvlJc w:val="left"/>
      <w:pPr>
        <w:ind w:left="1068" w:hanging="360"/>
      </w:pPr>
      <w:rPr>
        <w:rFonts w:ascii="Arial" w:eastAsiaTheme="maj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A4B0D6C"/>
    <w:multiLevelType w:val="hybridMultilevel"/>
    <w:tmpl w:val="2AD8E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179A1"/>
    <w:multiLevelType w:val="hybridMultilevel"/>
    <w:tmpl w:val="1BA03BA2"/>
    <w:lvl w:ilvl="0" w:tplc="1B88A5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B1779"/>
    <w:multiLevelType w:val="multilevel"/>
    <w:tmpl w:val="4D9840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6FB3E86"/>
    <w:multiLevelType w:val="hybridMultilevel"/>
    <w:tmpl w:val="2278C11A"/>
    <w:lvl w:ilvl="0" w:tplc="2794C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9277D"/>
    <w:multiLevelType w:val="hybridMultilevel"/>
    <w:tmpl w:val="633422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38"/>
  </w:num>
  <w:num w:numId="4">
    <w:abstractNumId w:val="10"/>
  </w:num>
  <w:num w:numId="5">
    <w:abstractNumId w:val="24"/>
  </w:num>
  <w:num w:numId="6">
    <w:abstractNumId w:val="4"/>
  </w:num>
  <w:num w:numId="7">
    <w:abstractNumId w:val="41"/>
  </w:num>
  <w:num w:numId="8">
    <w:abstractNumId w:val="29"/>
  </w:num>
  <w:num w:numId="9">
    <w:abstractNumId w:val="2"/>
  </w:num>
  <w:num w:numId="10">
    <w:abstractNumId w:val="11"/>
  </w:num>
  <w:num w:numId="11">
    <w:abstractNumId w:val="17"/>
  </w:num>
  <w:num w:numId="12">
    <w:abstractNumId w:val="1"/>
  </w:num>
  <w:num w:numId="13">
    <w:abstractNumId w:val="25"/>
  </w:num>
  <w:num w:numId="14">
    <w:abstractNumId w:val="15"/>
  </w:num>
  <w:num w:numId="15">
    <w:abstractNumId w:val="27"/>
  </w:num>
  <w:num w:numId="16">
    <w:abstractNumId w:val="34"/>
  </w:num>
  <w:num w:numId="17">
    <w:abstractNumId w:val="32"/>
  </w:num>
  <w:num w:numId="18">
    <w:abstractNumId w:val="6"/>
  </w:num>
  <w:num w:numId="19">
    <w:abstractNumId w:val="42"/>
  </w:num>
  <w:num w:numId="20">
    <w:abstractNumId w:val="0"/>
  </w:num>
  <w:num w:numId="21">
    <w:abstractNumId w:val="22"/>
  </w:num>
  <w:num w:numId="22">
    <w:abstractNumId w:val="12"/>
  </w:num>
  <w:num w:numId="23">
    <w:abstractNumId w:val="40"/>
  </w:num>
  <w:num w:numId="24">
    <w:abstractNumId w:val="18"/>
  </w:num>
  <w:num w:numId="25">
    <w:abstractNumId w:val="30"/>
  </w:num>
  <w:num w:numId="26">
    <w:abstractNumId w:val="19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5"/>
  </w:num>
  <w:num w:numId="32">
    <w:abstractNumId w:val="37"/>
  </w:num>
  <w:num w:numId="33">
    <w:abstractNumId w:val="36"/>
  </w:num>
  <w:num w:numId="34">
    <w:abstractNumId w:val="35"/>
  </w:num>
  <w:num w:numId="35">
    <w:abstractNumId w:val="9"/>
  </w:num>
  <w:num w:numId="36">
    <w:abstractNumId w:val="23"/>
  </w:num>
  <w:num w:numId="37">
    <w:abstractNumId w:val="39"/>
  </w:num>
  <w:num w:numId="38">
    <w:abstractNumId w:val="20"/>
  </w:num>
  <w:num w:numId="39">
    <w:abstractNumId w:val="31"/>
  </w:num>
  <w:num w:numId="40">
    <w:abstractNumId w:val="28"/>
  </w:num>
  <w:num w:numId="41">
    <w:abstractNumId w:val="13"/>
  </w:num>
  <w:num w:numId="42">
    <w:abstractNumId w:val="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C4"/>
    <w:rsid w:val="00077231"/>
    <w:rsid w:val="000C6FC2"/>
    <w:rsid w:val="000E403C"/>
    <w:rsid w:val="00134557"/>
    <w:rsid w:val="00177A69"/>
    <w:rsid w:val="001B51FD"/>
    <w:rsid w:val="001C08FF"/>
    <w:rsid w:val="0020647A"/>
    <w:rsid w:val="00253FD1"/>
    <w:rsid w:val="0027573B"/>
    <w:rsid w:val="00287B15"/>
    <w:rsid w:val="002E7B8F"/>
    <w:rsid w:val="002F37F8"/>
    <w:rsid w:val="0031705E"/>
    <w:rsid w:val="00323384"/>
    <w:rsid w:val="00382826"/>
    <w:rsid w:val="004056C9"/>
    <w:rsid w:val="004117FE"/>
    <w:rsid w:val="004850B9"/>
    <w:rsid w:val="00566C49"/>
    <w:rsid w:val="00571859"/>
    <w:rsid w:val="005F6C61"/>
    <w:rsid w:val="00615FB8"/>
    <w:rsid w:val="006802F3"/>
    <w:rsid w:val="00682799"/>
    <w:rsid w:val="00697944"/>
    <w:rsid w:val="006C21A3"/>
    <w:rsid w:val="0070136F"/>
    <w:rsid w:val="0076780C"/>
    <w:rsid w:val="007970E3"/>
    <w:rsid w:val="007972A1"/>
    <w:rsid w:val="007A0E34"/>
    <w:rsid w:val="007D2014"/>
    <w:rsid w:val="00803D2F"/>
    <w:rsid w:val="00821F66"/>
    <w:rsid w:val="008857CA"/>
    <w:rsid w:val="00892289"/>
    <w:rsid w:val="00924E55"/>
    <w:rsid w:val="0098689D"/>
    <w:rsid w:val="00987F2F"/>
    <w:rsid w:val="009E2D39"/>
    <w:rsid w:val="009F67A8"/>
    <w:rsid w:val="00A116DA"/>
    <w:rsid w:val="00A154BF"/>
    <w:rsid w:val="00A61141"/>
    <w:rsid w:val="00A7691F"/>
    <w:rsid w:val="00A857C7"/>
    <w:rsid w:val="00AC169D"/>
    <w:rsid w:val="00B11CAF"/>
    <w:rsid w:val="00B133D3"/>
    <w:rsid w:val="00B6244F"/>
    <w:rsid w:val="00BA04D2"/>
    <w:rsid w:val="00BA5266"/>
    <w:rsid w:val="00C0088B"/>
    <w:rsid w:val="00C10DE6"/>
    <w:rsid w:val="00C454DD"/>
    <w:rsid w:val="00C6327D"/>
    <w:rsid w:val="00C81BC4"/>
    <w:rsid w:val="00CB3A65"/>
    <w:rsid w:val="00DD59EC"/>
    <w:rsid w:val="00E17846"/>
    <w:rsid w:val="00E17E8A"/>
    <w:rsid w:val="00E81675"/>
    <w:rsid w:val="00EB2B5E"/>
    <w:rsid w:val="00EB5D80"/>
    <w:rsid w:val="00F0143D"/>
    <w:rsid w:val="00F05A14"/>
    <w:rsid w:val="00F27C94"/>
    <w:rsid w:val="00F61AF3"/>
    <w:rsid w:val="00F65C2D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99C0AC"/>
  <w15:docId w15:val="{AF09BD2B-8103-4A76-86CB-D2CC2E9F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C9"/>
    <w:pPr>
      <w:spacing w:after="180" w:line="274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857CA"/>
    <w:pPr>
      <w:keepNext/>
      <w:keepLines/>
      <w:pBdr>
        <w:bottom w:val="single" w:sz="18" w:space="1" w:color="004F6C" w:themeColor="accent4" w:themeShade="BF"/>
      </w:pBdr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6A91" w:themeColor="accent4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6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3548" w:themeColor="accent4" w:themeShade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8B3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9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7B8F"/>
    <w:pPr>
      <w:pBdr>
        <w:bottom w:val="thinThickSmallGap" w:sz="18" w:space="1" w:color="004F6C" w:themeColor="accent4" w:themeShade="BF"/>
      </w:pBdr>
      <w:spacing w:after="600" w:line="300" w:lineRule="auto"/>
      <w:contextualSpacing/>
      <w:jc w:val="center"/>
    </w:pPr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2E7B8F"/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:lang w:val="es-ES"/>
      <w14:ligatures w14:val="standard"/>
      <w14:numForm w14:val="oldStyle"/>
    </w:rPr>
  </w:style>
  <w:style w:type="character" w:customStyle="1" w:styleId="Ttulo1Car">
    <w:name w:val="Título 1 Car"/>
    <w:basedOn w:val="Fuentedeprrafopredeter"/>
    <w:link w:val="Ttulo1"/>
    <w:uiPriority w:val="9"/>
    <w:rsid w:val="008857CA"/>
    <w:rPr>
      <w:rFonts w:asciiTheme="majorHAnsi" w:eastAsiaTheme="majorEastAsia" w:hAnsiTheme="majorHAnsi" w:cstheme="majorBidi"/>
      <w:b/>
      <w:bCs/>
      <w:color w:val="006A91" w:themeColor="accent4"/>
      <w:sz w:val="36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056C9"/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056C9"/>
    <w:rPr>
      <w:rFonts w:eastAsiaTheme="majorEastAsia" w:cstheme="majorBidi"/>
      <w:b/>
      <w:bCs/>
      <w:color w:val="003548" w:themeColor="accent4" w:themeShade="80"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D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D3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D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D39"/>
    <w:rPr>
      <w:rFonts w:asciiTheme="majorHAnsi" w:eastAsiaTheme="majorEastAsia" w:hAnsiTheme="majorHAnsi" w:cstheme="majorBidi"/>
      <w:i/>
      <w:iCs/>
      <w:color w:val="C8B3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D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D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2D39"/>
    <w:pPr>
      <w:spacing w:line="240" w:lineRule="auto"/>
    </w:pPr>
    <w:rPr>
      <w:rFonts w:eastAsiaTheme="minorEastAsia"/>
      <w:b/>
      <w:bCs/>
      <w:smallCaps/>
      <w:color w:val="C8B300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D39"/>
    <w:pPr>
      <w:numPr>
        <w:ilvl w:val="1"/>
      </w:numPr>
    </w:pPr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E2D39"/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9E2D39"/>
    <w:rPr>
      <w:b/>
      <w:bCs/>
      <w:color w:val="E6CD00" w:themeColor="text2" w:themeTint="E6"/>
    </w:rPr>
  </w:style>
  <w:style w:type="character" w:styleId="nfasis">
    <w:name w:val="Emphasis"/>
    <w:basedOn w:val="Fuentedeprrafopredeter"/>
    <w:uiPriority w:val="20"/>
    <w:qFormat/>
    <w:rsid w:val="009E2D39"/>
    <w:rPr>
      <w:b w:val="0"/>
      <w:i/>
      <w:iCs/>
      <w:color w:val="C8B300" w:themeColor="text2"/>
    </w:rPr>
  </w:style>
  <w:style w:type="paragraph" w:styleId="Sinespaciado">
    <w:name w:val="No Spacing"/>
    <w:link w:val="SinespaciadoCar"/>
    <w:uiPriority w:val="1"/>
    <w:qFormat/>
    <w:rsid w:val="009E2D3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2D39"/>
  </w:style>
  <w:style w:type="paragraph" w:styleId="Prrafodelista">
    <w:name w:val="List Paragraph"/>
    <w:basedOn w:val="Normal"/>
    <w:uiPriority w:val="34"/>
    <w:qFormat/>
    <w:rsid w:val="009E2D39"/>
    <w:pPr>
      <w:spacing w:line="240" w:lineRule="auto"/>
      <w:ind w:left="720" w:hanging="288"/>
      <w:contextualSpacing/>
    </w:pPr>
    <w:rPr>
      <w:color w:val="C8B300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E2D39"/>
    <w:pPr>
      <w:pBdr>
        <w:left w:val="single" w:sz="48" w:space="13" w:color="FFD66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E2D39"/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D39"/>
    <w:pPr>
      <w:pBdr>
        <w:left w:val="single" w:sz="48" w:space="13" w:color="E9A155" w:themeColor="accent2"/>
      </w:pBdr>
      <w:spacing w:before="240" w:after="120" w:line="300" w:lineRule="auto"/>
    </w:pPr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D39"/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E2D3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E2D39"/>
    <w:rPr>
      <w:b/>
      <w:bCs/>
      <w:i/>
      <w:iCs/>
      <w:color w:val="C8B300" w:themeColor="text2"/>
    </w:rPr>
  </w:style>
  <w:style w:type="character" w:styleId="Referenciasutil">
    <w:name w:val="Subtle Reference"/>
    <w:basedOn w:val="Fuentedeprrafopredeter"/>
    <w:uiPriority w:val="31"/>
    <w:qFormat/>
    <w:rsid w:val="009E2D3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E2D39"/>
    <w:rPr>
      <w:rFonts w:asciiTheme="minorHAnsi" w:hAnsiTheme="minorHAnsi"/>
      <w:b/>
      <w:bCs/>
      <w:smallCaps/>
      <w:color w:val="C8B300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E2D39"/>
    <w:rPr>
      <w:rFonts w:asciiTheme="majorHAnsi" w:hAnsiTheme="majorHAnsi"/>
      <w:b/>
      <w:bCs/>
      <w:caps w:val="0"/>
      <w:smallCaps/>
      <w:color w:val="C8B300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2D39"/>
    <w:pPr>
      <w:spacing w:before="480" w:line="264" w:lineRule="auto"/>
      <w:outlineLvl w:val="9"/>
    </w:pPr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9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9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 w:bidi="ar-SA"/>
    </w:rPr>
  </w:style>
  <w:style w:type="table" w:styleId="Tablaconcuadrcula">
    <w:name w:val="Table Grid"/>
    <w:basedOn w:val="Tablanormal"/>
    <w:uiPriority w:val="59"/>
    <w:rsid w:val="00B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02F3"/>
    <w:rPr>
      <w:color w:val="808080"/>
    </w:rPr>
  </w:style>
  <w:style w:type="paragraph" w:customStyle="1" w:styleId="PersonalName">
    <w:name w:val="Personal Name"/>
    <w:basedOn w:val="Ttulo"/>
    <w:qFormat/>
    <w:rsid w:val="009E2D39"/>
    <w:rPr>
      <w:b/>
      <w:caps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857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7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57C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57CA"/>
    <w:rPr>
      <w:color w:val="5F5F5F" w:themeColor="hyperlink"/>
      <w:u w:val="single"/>
    </w:rPr>
  </w:style>
  <w:style w:type="character" w:customStyle="1" w:styleId="apple-tab-span">
    <w:name w:val="apple-tab-span"/>
    <w:basedOn w:val="Fuentedeprrafopredeter"/>
    <w:rsid w:val="0048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a\Downloads\Plantilla_Word_10_-_Valor_Creativo\Plantilla_Word_10_-_Valor_Creativo\2007,%202010%20y%202013\Plantilla%2010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Plantilla 10 - Valor Creativo v2">
      <a:dk1>
        <a:srgbClr val="000000"/>
      </a:dk1>
      <a:lt1>
        <a:srgbClr val="FFFFFF"/>
      </a:lt1>
      <a:dk2>
        <a:srgbClr val="C8B300"/>
      </a:dk2>
      <a:lt2>
        <a:srgbClr val="F2F2F2"/>
      </a:lt2>
      <a:accent1>
        <a:srgbClr val="FFD66C"/>
      </a:accent1>
      <a:accent2>
        <a:srgbClr val="E9A155"/>
      </a:accent2>
      <a:accent3>
        <a:srgbClr val="FDC705"/>
      </a:accent3>
      <a:accent4>
        <a:srgbClr val="006A91"/>
      </a:accent4>
      <a:accent5>
        <a:srgbClr val="DF7A10"/>
      </a:accent5>
      <a:accent6>
        <a:srgbClr val="D9C759"/>
      </a:accent6>
      <a:hlink>
        <a:srgbClr val="5F5F5F"/>
      </a:hlink>
      <a:folHlink>
        <a:srgbClr val="969696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675D4-356D-4805-9D5C-9F1E877B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10 - 2007, 2010 y 2013 - Valor Creativo.dotx</Template>
  <TotalTime>0</TotalTime>
  <Pages>5</Pages>
  <Words>639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de taquilla virtual</vt:lpstr>
      <vt:lpstr>Valor Creativo</vt:lpstr>
    </vt:vector>
  </TitlesOfParts>
  <Company>Microsoft Corp.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taquilla virtual</dc:title>
  <dc:subject/>
  <dc:creator>juan jhair rodriguez davila</dc:creator>
  <cp:keywords/>
  <dc:description/>
  <cp:lastModifiedBy>juan jhair rodriguez davila</cp:lastModifiedBy>
  <cp:revision>3</cp:revision>
  <dcterms:created xsi:type="dcterms:W3CDTF">2018-09-03T19:17:00Z</dcterms:created>
  <dcterms:modified xsi:type="dcterms:W3CDTF">2018-09-03T19:17:00Z</dcterms:modified>
</cp:coreProperties>
</file>